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719DD7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E6D164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B21CAA" wp14:editId="230288AA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A4A8B1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9FCB45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F3FFE78ACAFE4E48A4F166427AD4674C"/>
              </w:placeholder>
              <w:temporary/>
              <w:showingPlcHdr/>
              <w15:appearance w15:val="hidden"/>
            </w:sdtPr>
            <w:sdtContent>
              <w:p w14:paraId="5E9FD120" w14:textId="77777777" w:rsidR="001B2ABD" w:rsidRDefault="001B2ABD" w:rsidP="001B2ABD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sdt>
            <w:sdtPr>
              <w:rPr>
                <w:spacing w:val="1"/>
                <w:w w:val="97"/>
              </w:rPr>
              <w:id w:val="2107002140"/>
              <w:placeholder>
                <w:docPart w:val="DF3D639C65FC42979B3CE16CD21F10FE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34269473" w14:textId="77777777" w:rsidR="001B2ABD" w:rsidRDefault="001B2ABD" w:rsidP="001B2ABD">
                <w:pPr>
                  <w:pStyle w:val="Subtitle"/>
                </w:pPr>
                <w:r w:rsidRPr="00764C9F">
                  <w:rPr>
                    <w:spacing w:val="1"/>
                    <w:w w:val="97"/>
                  </w:rPr>
                  <w:t>JOB TITLE HER</w:t>
                </w:r>
                <w:r w:rsidRPr="00764C9F">
                  <w:rPr>
                    <w:spacing w:val="4"/>
                    <w:w w:val="97"/>
                  </w:rPr>
                  <w:t>E</w:t>
                </w:r>
              </w:p>
            </w:sdtContent>
          </w:sdt>
        </w:tc>
      </w:tr>
      <w:tr w:rsidR="001B2ABD" w14:paraId="76F5C10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399CB687C6F4755B2F844BE29ADE231"/>
              </w:placeholder>
              <w:temporary/>
              <w:showingPlcHdr/>
              <w15:appearance w15:val="hidden"/>
            </w:sdtPr>
            <w:sdtContent>
              <w:p w14:paraId="4650ED7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7C87282" w14:textId="6E42278E" w:rsidR="00036450" w:rsidRDefault="00007D92" w:rsidP="00007D92">
            <w:r>
              <w:t>Experience in resume</w:t>
            </w:r>
            <w:r w:rsidR="00D511EC">
              <w:t xml:space="preserve"> </w:t>
            </w:r>
            <w:r w:rsidR="00640199">
              <w:t>Harvard University</w:t>
            </w:r>
          </w:p>
          <w:p w14:paraId="1FDDC882" w14:textId="77777777" w:rsidR="00036450" w:rsidRDefault="00036450" w:rsidP="00036450"/>
          <w:sdt>
            <w:sdtPr>
              <w:id w:val="-1954003311"/>
              <w:placeholder>
                <w:docPart w:val="235E1BC0B492411DBD474227309BD343"/>
              </w:placeholder>
              <w:temporary/>
              <w:showingPlcHdr/>
              <w15:appearance w15:val="hidden"/>
            </w:sdtPr>
            <w:sdtContent>
              <w:p w14:paraId="1A61F08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62B69A956784EA2B31F694D9633D986"/>
              </w:placeholder>
              <w:temporary/>
              <w:showingPlcHdr/>
              <w15:appearance w15:val="hidden"/>
            </w:sdtPr>
            <w:sdtContent>
              <w:p w14:paraId="3A563C72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0F5A0D70D9C24BAC8D7FD89F2F90F687"/>
              </w:placeholder>
              <w:temporary/>
              <w:showingPlcHdr/>
              <w15:appearance w15:val="hidden"/>
            </w:sdtPr>
            <w:sdtContent>
              <w:p w14:paraId="1959B87C" w14:textId="77777777" w:rsidR="004D3011" w:rsidRDefault="004D3011" w:rsidP="004D3011">
                <w:r>
                  <w:t>678-555-0103</w:t>
                </w:r>
              </w:p>
            </w:sdtContent>
          </w:sdt>
          <w:p w14:paraId="22072313" w14:textId="77777777" w:rsidR="004D3011" w:rsidRPr="004D3011" w:rsidRDefault="004D3011" w:rsidP="004D3011"/>
          <w:sdt>
            <w:sdtPr>
              <w:id w:val="67859272"/>
              <w:placeholder>
                <w:docPart w:val="53DEC31BC35D45F8936947595193CC64"/>
              </w:placeholder>
              <w:temporary/>
              <w:showingPlcHdr/>
              <w15:appearance w15:val="hidden"/>
            </w:sdtPr>
            <w:sdtContent>
              <w:p w14:paraId="06D941F5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27704D8DC5D942A08417130F6421F649"/>
              </w:placeholder>
              <w:temporary/>
              <w:showingPlcHdr/>
              <w15:appearance w15:val="hidden"/>
            </w:sdtPr>
            <w:sdtContent>
              <w:p w14:paraId="57C4145E" w14:textId="77777777" w:rsidR="004D3011" w:rsidRDefault="00E4381A" w:rsidP="004D3011">
                <w:r>
                  <w:t>Website goes here</w:t>
                </w:r>
              </w:p>
            </w:sdtContent>
          </w:sdt>
          <w:p w14:paraId="184E351D" w14:textId="77777777" w:rsidR="004D3011" w:rsidRDefault="004D3011" w:rsidP="004D3011"/>
          <w:sdt>
            <w:sdtPr>
              <w:id w:val="-240260293"/>
              <w:placeholder>
                <w:docPart w:val="7D7F3ABD08164C2BAE5902E5A114DF1A"/>
              </w:placeholder>
              <w:temporary/>
              <w:showingPlcHdr/>
              <w15:appearance w15:val="hidden"/>
            </w:sdtPr>
            <w:sdtContent>
              <w:p w14:paraId="0B5860A5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96DA4CC47573483295BAC2CEBECBC8B9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58805BE1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8" w:history="1"/>
              </w:p>
            </w:sdtContent>
          </w:sdt>
          <w:sdt>
            <w:sdtPr>
              <w:id w:val="-1444214663"/>
              <w:placeholder>
                <w:docPart w:val="AFB9A6BB88D14BBFB8E527140FBCF652"/>
              </w:placeholder>
              <w:temporary/>
              <w:showingPlcHdr/>
              <w15:appearance w15:val="hidden"/>
            </w:sdtPr>
            <w:sdtContent>
              <w:p w14:paraId="4F519A9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A429CA" w14:textId="3AF0A19C" w:rsidR="004D3011" w:rsidRDefault="00E57F41" w:rsidP="004D3011">
            <w:r>
              <w:t>C++</w:t>
            </w:r>
          </w:p>
          <w:p w14:paraId="1CE3CDD4" w14:textId="01F0DD91" w:rsidR="004D3011" w:rsidRDefault="00E57F41" w:rsidP="004D3011">
            <w:r>
              <w:t>Debug</w:t>
            </w:r>
          </w:p>
          <w:p w14:paraId="6A5BEE44" w14:textId="589C7EF6" w:rsidR="004D3011" w:rsidRDefault="00E57F41" w:rsidP="004D3011">
            <w:r>
              <w:t>Microsoft office</w:t>
            </w:r>
          </w:p>
          <w:p w14:paraId="7CE81844" w14:textId="1EA3DFAE" w:rsidR="004D3011" w:rsidRDefault="00E57F41" w:rsidP="004D3011">
            <w:r>
              <w:t>Array making stuff</w:t>
            </w:r>
          </w:p>
          <w:p w14:paraId="63D0A601" w14:textId="7553E7DD" w:rsidR="00E57F41" w:rsidRPr="004D3011" w:rsidRDefault="00E57F41" w:rsidP="004D3011"/>
        </w:tc>
        <w:tc>
          <w:tcPr>
            <w:tcW w:w="720" w:type="dxa"/>
          </w:tcPr>
          <w:p w14:paraId="567D658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34B9CCBB07D4032BC22F6A931512A5E"/>
              </w:placeholder>
              <w:temporary/>
              <w:showingPlcHdr/>
              <w15:appearance w15:val="hidden"/>
            </w:sdtPr>
            <w:sdtContent>
              <w:p w14:paraId="23ABEA5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549FBB3" w14:textId="66BA20FA" w:rsidR="00036450" w:rsidRPr="00036450" w:rsidRDefault="00580DBF" w:rsidP="00B359E4">
            <w:pPr>
              <w:pStyle w:val="Heading4"/>
            </w:pPr>
            <w:r>
              <w:t>The University of Adelaide</w:t>
            </w:r>
          </w:p>
          <w:p w14:paraId="5249D1AD" w14:textId="77777777" w:rsidR="00036450" w:rsidRPr="00B359E4" w:rsidRDefault="00000000" w:rsidP="00B359E4">
            <w:pPr>
              <w:pStyle w:val="Date"/>
            </w:pPr>
            <w:sdt>
              <w:sdtPr>
                <w:id w:val="201059472"/>
                <w:placeholder>
                  <w:docPart w:val="BCB5F8B0B3CC470E96660D82710136F7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C96BA92FEF624F4B866F2F9277B06D16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[To]</w:t>
                </w:r>
              </w:sdtContent>
            </w:sdt>
          </w:p>
          <w:p w14:paraId="74FDB6E8" w14:textId="77777777" w:rsidR="004D3011" w:rsidRDefault="00036450" w:rsidP="00036450">
            <w:r w:rsidRPr="00036450">
              <w:t>[It’s okay to brag about your GPA, awards, and honors. Feel free to summarize your coursework too.]</w:t>
            </w:r>
          </w:p>
          <w:p w14:paraId="445ED30C" w14:textId="77777777" w:rsidR="00036450" w:rsidRDefault="00036450" w:rsidP="00036450"/>
          <w:p w14:paraId="04D35B70" w14:textId="5D2DB37D" w:rsidR="00036450" w:rsidRPr="00B359E4" w:rsidRDefault="00103030" w:rsidP="00B359E4">
            <w:pPr>
              <w:pStyle w:val="Heading4"/>
            </w:pPr>
            <w:r>
              <w:t>Bachelor of Computer Science</w:t>
            </w:r>
          </w:p>
          <w:p w14:paraId="3B6796A1" w14:textId="77777777" w:rsidR="00036450" w:rsidRPr="00B359E4" w:rsidRDefault="00000000" w:rsidP="00B359E4">
            <w:pPr>
              <w:pStyle w:val="Date"/>
            </w:pPr>
            <w:sdt>
              <w:sdtPr>
                <w:id w:val="-2093458329"/>
                <w:placeholder>
                  <w:docPart w:val="077AC645704448CDAF6F5FEA4F12DD02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856245324"/>
                <w:placeholder>
                  <w:docPart w:val="DFE46CB5819E4471841903C91BEE0C61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[To]</w:t>
                </w:r>
              </w:sdtContent>
            </w:sdt>
          </w:p>
          <w:sdt>
            <w:sdtPr>
              <w:id w:val="1702519894"/>
              <w:placeholder>
                <w:docPart w:val="4F9C2D9E028842F9ABDA25FFC23FC104"/>
              </w:placeholder>
              <w:temporary/>
              <w:showingPlcHdr/>
              <w15:appearance w15:val="hidden"/>
            </w:sdtPr>
            <w:sdtContent>
              <w:p w14:paraId="100A6825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id w:val="1001553383"/>
              <w:placeholder>
                <w:docPart w:val="403EE3AF0D5C4D0FB7CE06C22FA3A22E"/>
              </w:placeholder>
              <w:temporary/>
              <w:showingPlcHdr/>
              <w15:appearance w15:val="hidden"/>
            </w:sdtPr>
            <w:sdtContent>
              <w:p w14:paraId="7A4A1C1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825B273" w14:textId="77777777" w:rsidR="00036450" w:rsidRDefault="00000000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26C2A341DDD043FFBD90761CA5AF6E5A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D193C060848647668BC766D13E63771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293B8985" w14:textId="77777777" w:rsidR="00036450" w:rsidRPr="00036450" w:rsidRDefault="00000000" w:rsidP="00B359E4">
            <w:pPr>
              <w:pStyle w:val="Date"/>
            </w:pPr>
            <w:sdt>
              <w:sdtPr>
                <w:id w:val="157580464"/>
                <w:placeholder>
                  <w:docPart w:val="7F3B747FCD9E4FCDB53152DC617A0079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2EC94BD40723434781C2728B55EC7946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[To]</w:t>
                </w:r>
              </w:sdtContent>
            </w:sdt>
          </w:p>
          <w:p w14:paraId="6C177F71" w14:textId="77777777" w:rsidR="00036450" w:rsidRDefault="00000000" w:rsidP="00036450">
            <w:sdt>
              <w:sdtPr>
                <w:id w:val="2029511879"/>
                <w:placeholder>
                  <w:docPart w:val="9AD6F70613D84E0390FE8985064CA623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5C8100DE" w14:textId="77777777" w:rsidR="004D3011" w:rsidRDefault="004D3011" w:rsidP="00036450"/>
          <w:p w14:paraId="5C0B375D" w14:textId="77777777" w:rsidR="004D3011" w:rsidRPr="004D3011" w:rsidRDefault="00000000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0AD4F088FDEE43F8916E7D4BFF613EE8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BF2437CB6C2644E58E5F7A978D681C0B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3557C826" w14:textId="77777777" w:rsidR="004D3011" w:rsidRPr="004D3011" w:rsidRDefault="00000000" w:rsidP="00B359E4">
            <w:pPr>
              <w:pStyle w:val="Date"/>
            </w:pPr>
            <w:sdt>
              <w:sdtPr>
                <w:id w:val="1427539568"/>
                <w:placeholder>
                  <w:docPart w:val="B1DA9127ABE546C1A9BAC90EA3323139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EE5A44310B7D450390238E3520E17AC2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14:paraId="03A619B9" w14:textId="77777777" w:rsidR="004D3011" w:rsidRPr="004D3011" w:rsidRDefault="00000000" w:rsidP="004D3011">
            <w:sdt>
              <w:sdtPr>
                <w:id w:val="-448162616"/>
                <w:placeholder>
                  <w:docPart w:val="6E604DE1276E471F9BB876256A7A7410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16357F5D" w14:textId="77777777" w:rsidR="004D3011" w:rsidRDefault="004D3011" w:rsidP="00036450"/>
          <w:p w14:paraId="1D63CC42" w14:textId="77777777" w:rsidR="004D3011" w:rsidRPr="004D3011" w:rsidRDefault="00000000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9F0FC6427F6C4373866B0DD9CF654E33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97639BAE0A3C420C9FFC29FDD456D13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189FBFAB" w14:textId="77777777" w:rsidR="004D3011" w:rsidRPr="004D3011" w:rsidRDefault="00000000" w:rsidP="00B359E4">
            <w:pPr>
              <w:pStyle w:val="Date"/>
            </w:pPr>
            <w:sdt>
              <w:sdtPr>
                <w:id w:val="-1949918139"/>
                <w:placeholder>
                  <w:docPart w:val="081573FB01374C099798B03B87D2C251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ADAF19A4307B4EBFB414FE5542629B09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14:paraId="4388C5BC" w14:textId="77777777" w:rsidR="004D3011" w:rsidRPr="004D3011" w:rsidRDefault="00000000" w:rsidP="004D3011">
            <w:sdt>
              <w:sdtPr>
                <w:id w:val="-1480993500"/>
                <w:placeholder>
                  <w:docPart w:val="800718C5CA204B05BF7463744D93BD3C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71168321" w14:textId="77777777" w:rsidR="004D3011" w:rsidRDefault="004D3011" w:rsidP="00036450"/>
          <w:sdt>
            <w:sdtPr>
              <w:id w:val="1669594239"/>
              <w:placeholder>
                <w:docPart w:val="1DCE04F065C1439C85ABC65536C488E2"/>
              </w:placeholder>
              <w:temporary/>
              <w:showingPlcHdr/>
              <w15:appearance w15:val="hidden"/>
            </w:sdtPr>
            <w:sdtContent>
              <w:p w14:paraId="07B16DE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CD29D9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341B29B" wp14:editId="7A6DBDC5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4CFA91A4" w14:textId="77777777" w:rsidR="003F190B" w:rsidRDefault="003F190B" w:rsidP="000C45FF">
      <w:pPr>
        <w:tabs>
          <w:tab w:val="left" w:pos="990"/>
        </w:tabs>
      </w:pPr>
    </w:p>
    <w:sectPr w:rsidR="003F190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8B172" w14:textId="77777777" w:rsidR="00EE73A6" w:rsidRDefault="00EE73A6" w:rsidP="000C45FF">
      <w:r>
        <w:separator/>
      </w:r>
    </w:p>
  </w:endnote>
  <w:endnote w:type="continuationSeparator" w:id="0">
    <w:p w14:paraId="2B41CC78" w14:textId="77777777" w:rsidR="00EE73A6" w:rsidRDefault="00EE73A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8B225" w14:textId="77777777" w:rsidR="00EE73A6" w:rsidRDefault="00EE73A6" w:rsidP="000C45FF">
      <w:r>
        <w:separator/>
      </w:r>
    </w:p>
  </w:footnote>
  <w:footnote w:type="continuationSeparator" w:id="0">
    <w:p w14:paraId="6E9C7471" w14:textId="77777777" w:rsidR="00EE73A6" w:rsidRDefault="00EE73A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F05B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D19751" wp14:editId="4AA7027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E7"/>
    <w:rsid w:val="00007D92"/>
    <w:rsid w:val="00036450"/>
    <w:rsid w:val="00056302"/>
    <w:rsid w:val="00094499"/>
    <w:rsid w:val="000C45FF"/>
    <w:rsid w:val="000E3FD1"/>
    <w:rsid w:val="00103030"/>
    <w:rsid w:val="00112054"/>
    <w:rsid w:val="001317D8"/>
    <w:rsid w:val="001525E1"/>
    <w:rsid w:val="00180329"/>
    <w:rsid w:val="00181433"/>
    <w:rsid w:val="0019001F"/>
    <w:rsid w:val="001A74A5"/>
    <w:rsid w:val="001B2ABD"/>
    <w:rsid w:val="001E0391"/>
    <w:rsid w:val="001E1759"/>
    <w:rsid w:val="001F1ECC"/>
    <w:rsid w:val="00223B84"/>
    <w:rsid w:val="002400EB"/>
    <w:rsid w:val="002426FB"/>
    <w:rsid w:val="00245F34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F190B"/>
    <w:rsid w:val="004071FC"/>
    <w:rsid w:val="00445947"/>
    <w:rsid w:val="00456A5F"/>
    <w:rsid w:val="004813B3"/>
    <w:rsid w:val="00496591"/>
    <w:rsid w:val="004C0ABB"/>
    <w:rsid w:val="004C63E4"/>
    <w:rsid w:val="004D3011"/>
    <w:rsid w:val="005262AC"/>
    <w:rsid w:val="00531028"/>
    <w:rsid w:val="005731AD"/>
    <w:rsid w:val="00580DBF"/>
    <w:rsid w:val="005E39D5"/>
    <w:rsid w:val="005F5EE7"/>
    <w:rsid w:val="00600670"/>
    <w:rsid w:val="0062123A"/>
    <w:rsid w:val="00640199"/>
    <w:rsid w:val="00646E75"/>
    <w:rsid w:val="00673A6F"/>
    <w:rsid w:val="006771D0"/>
    <w:rsid w:val="00715FCB"/>
    <w:rsid w:val="00743101"/>
    <w:rsid w:val="007614F9"/>
    <w:rsid w:val="00764C9F"/>
    <w:rsid w:val="007775E1"/>
    <w:rsid w:val="007867A0"/>
    <w:rsid w:val="00786C38"/>
    <w:rsid w:val="007927F5"/>
    <w:rsid w:val="00802CA0"/>
    <w:rsid w:val="00803C40"/>
    <w:rsid w:val="00923117"/>
    <w:rsid w:val="009260CD"/>
    <w:rsid w:val="00940A66"/>
    <w:rsid w:val="00952C25"/>
    <w:rsid w:val="00A2118D"/>
    <w:rsid w:val="00AB1E90"/>
    <w:rsid w:val="00AD0A50"/>
    <w:rsid w:val="00AD76E2"/>
    <w:rsid w:val="00AE5B3B"/>
    <w:rsid w:val="00B20152"/>
    <w:rsid w:val="00B20EFD"/>
    <w:rsid w:val="00B359E4"/>
    <w:rsid w:val="00B57D98"/>
    <w:rsid w:val="00B70850"/>
    <w:rsid w:val="00BD79C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5434"/>
    <w:rsid w:val="00D511EC"/>
    <w:rsid w:val="00D5459D"/>
    <w:rsid w:val="00D849C2"/>
    <w:rsid w:val="00DA1F4D"/>
    <w:rsid w:val="00DD172A"/>
    <w:rsid w:val="00DD2B5B"/>
    <w:rsid w:val="00DD6315"/>
    <w:rsid w:val="00E239DB"/>
    <w:rsid w:val="00E25A26"/>
    <w:rsid w:val="00E315D4"/>
    <w:rsid w:val="00E4381A"/>
    <w:rsid w:val="00E55D74"/>
    <w:rsid w:val="00E57F41"/>
    <w:rsid w:val="00EE73A6"/>
    <w:rsid w:val="00F60274"/>
    <w:rsid w:val="00F77FB9"/>
    <w:rsid w:val="00FB068F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B2E7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goeshere@exampl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us\AppData\Local\Microsoft\Office\16.0\DTS\en-AU%7b9BC594F7-35FE-458A-9EA8-35671C8BEA1E%7d\%7bBACDA1AC-D880-4DBD-B4F2-FFE5157BEB1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FFE78ACAFE4E48A4F166427AD4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9C-955E-4362-BB70-A3D3B381EA21}"/>
      </w:docPartPr>
      <w:docPartBody>
        <w:p w:rsidR="00A91F37" w:rsidRDefault="00000000">
          <w:pPr>
            <w:pStyle w:val="F3FFE78ACAFE4E48A4F166427AD4674C"/>
          </w:pPr>
          <w:r>
            <w:t>Name</w:t>
          </w:r>
          <w:r>
            <w:br/>
            <w:t>Here</w:t>
          </w:r>
        </w:p>
      </w:docPartBody>
    </w:docPart>
    <w:docPart>
      <w:docPartPr>
        <w:name w:val="DF3D639C65FC42979B3CE16CD21F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CD5E4-7316-4143-8802-B297DFA2DEE7}"/>
      </w:docPartPr>
      <w:docPartBody>
        <w:p w:rsidR="00A91F37" w:rsidRDefault="00000000">
          <w:pPr>
            <w:pStyle w:val="DF3D639C65FC42979B3CE16CD21F10FE"/>
          </w:pPr>
          <w:r w:rsidRPr="003910D8">
            <w:rPr>
              <w:spacing w:val="23"/>
              <w:w w:val="83"/>
            </w:rPr>
            <w:t>JOB TITLE HER</w:t>
          </w:r>
          <w:r w:rsidRPr="003910D8">
            <w:rPr>
              <w:spacing w:val="34"/>
              <w:w w:val="83"/>
            </w:rPr>
            <w:t>E</w:t>
          </w:r>
        </w:p>
      </w:docPartBody>
    </w:docPart>
    <w:docPart>
      <w:docPartPr>
        <w:name w:val="2399CB687C6F4755B2F844BE29ADE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E0598-458C-4F38-B75D-58AA2FAE1F7A}"/>
      </w:docPartPr>
      <w:docPartBody>
        <w:p w:rsidR="00A91F37" w:rsidRDefault="00000000">
          <w:pPr>
            <w:pStyle w:val="2399CB687C6F4755B2F844BE29ADE231"/>
          </w:pPr>
          <w:r w:rsidRPr="00D5459D">
            <w:t>Profile</w:t>
          </w:r>
        </w:p>
      </w:docPartBody>
    </w:docPart>
    <w:docPart>
      <w:docPartPr>
        <w:name w:val="235E1BC0B492411DBD474227309BD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25CDD-85B5-40E0-88A2-FE0BBAD23C5E}"/>
      </w:docPartPr>
      <w:docPartBody>
        <w:p w:rsidR="00A91F37" w:rsidRDefault="00000000">
          <w:pPr>
            <w:pStyle w:val="235E1BC0B492411DBD474227309BD343"/>
          </w:pPr>
          <w:r w:rsidRPr="00CB0055">
            <w:t>Contact</w:t>
          </w:r>
        </w:p>
      </w:docPartBody>
    </w:docPart>
    <w:docPart>
      <w:docPartPr>
        <w:name w:val="462B69A956784EA2B31F694D9633D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E79A-B024-4B59-8C42-919A7A3A7D9A}"/>
      </w:docPartPr>
      <w:docPartBody>
        <w:p w:rsidR="00A91F37" w:rsidRDefault="00000000">
          <w:pPr>
            <w:pStyle w:val="462B69A956784EA2B31F694D9633D986"/>
          </w:pPr>
          <w:r w:rsidRPr="004D3011">
            <w:t>PHONE:</w:t>
          </w:r>
        </w:p>
      </w:docPartBody>
    </w:docPart>
    <w:docPart>
      <w:docPartPr>
        <w:name w:val="0F5A0D70D9C24BAC8D7FD89F2F90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98176-61D9-4D22-8B00-BE111D414316}"/>
      </w:docPartPr>
      <w:docPartBody>
        <w:p w:rsidR="00A91F37" w:rsidRDefault="00000000">
          <w:pPr>
            <w:pStyle w:val="0F5A0D70D9C24BAC8D7FD89F2F90F687"/>
          </w:pPr>
          <w:r>
            <w:t>678-555-0103</w:t>
          </w:r>
        </w:p>
      </w:docPartBody>
    </w:docPart>
    <w:docPart>
      <w:docPartPr>
        <w:name w:val="53DEC31BC35D45F8936947595193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6ED-3A3E-4041-9BBD-FC8AE750DC5F}"/>
      </w:docPartPr>
      <w:docPartBody>
        <w:p w:rsidR="00A91F37" w:rsidRDefault="00000000">
          <w:pPr>
            <w:pStyle w:val="53DEC31BC35D45F8936947595193CC64"/>
          </w:pPr>
          <w:r w:rsidRPr="004D3011">
            <w:t>WEBSITE:</w:t>
          </w:r>
        </w:p>
      </w:docPartBody>
    </w:docPart>
    <w:docPart>
      <w:docPartPr>
        <w:name w:val="27704D8DC5D942A08417130F6421F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BE13-3985-42A3-8173-5CC9380F0E79}"/>
      </w:docPartPr>
      <w:docPartBody>
        <w:p w:rsidR="00A91F37" w:rsidRDefault="00000000">
          <w:pPr>
            <w:pStyle w:val="27704D8DC5D942A08417130F6421F649"/>
          </w:pPr>
          <w:r>
            <w:t>Website goes here</w:t>
          </w:r>
        </w:p>
      </w:docPartBody>
    </w:docPart>
    <w:docPart>
      <w:docPartPr>
        <w:name w:val="7D7F3ABD08164C2BAE5902E5A114D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0F49-237F-446B-878C-AC03CAF6DB4E}"/>
      </w:docPartPr>
      <w:docPartBody>
        <w:p w:rsidR="00A91F37" w:rsidRDefault="00000000">
          <w:pPr>
            <w:pStyle w:val="7D7F3ABD08164C2BAE5902E5A114DF1A"/>
          </w:pPr>
          <w:r w:rsidRPr="004D3011">
            <w:t>EMAIL:</w:t>
          </w:r>
        </w:p>
      </w:docPartBody>
    </w:docPart>
    <w:docPart>
      <w:docPartPr>
        <w:name w:val="96DA4CC47573483295BAC2CEBECB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EA8E-B596-4A32-AF7C-52DCB2E71C24}"/>
      </w:docPartPr>
      <w:docPartBody>
        <w:p w:rsidR="00A91F37" w:rsidRDefault="00000000">
          <w:pPr>
            <w:pStyle w:val="96DA4CC47573483295BAC2CEBECBC8B9"/>
          </w:pPr>
          <w:r w:rsidRPr="00E4381A">
            <w:rPr>
              <w:rStyle w:val="Hyperlink"/>
            </w:rPr>
            <w:t>someone@example.com</w:t>
          </w:r>
          <w:hyperlink r:id="rId4" w:history="1">
            <w:r w:rsidR="00A91F37"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AFB9A6BB88D14BBFB8E527140FBCF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E72F-C727-48E4-880D-1D55787E4059}"/>
      </w:docPartPr>
      <w:docPartBody>
        <w:p w:rsidR="00A91F37" w:rsidRDefault="00000000">
          <w:pPr>
            <w:pStyle w:val="AFB9A6BB88D14BBFB8E527140FBCF652"/>
          </w:pPr>
          <w:r w:rsidRPr="00CB0055">
            <w:t>Hobbies</w:t>
          </w:r>
        </w:p>
      </w:docPartBody>
    </w:docPart>
    <w:docPart>
      <w:docPartPr>
        <w:name w:val="034B9CCBB07D4032BC22F6A931512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B5E9B-0682-48D9-93C5-015D20F51385}"/>
      </w:docPartPr>
      <w:docPartBody>
        <w:p w:rsidR="00A91F37" w:rsidRDefault="00000000">
          <w:pPr>
            <w:pStyle w:val="034B9CCBB07D4032BC22F6A931512A5E"/>
          </w:pPr>
          <w:r w:rsidRPr="00036450">
            <w:t>EDUCATION</w:t>
          </w:r>
        </w:p>
      </w:docPartBody>
    </w:docPart>
    <w:docPart>
      <w:docPartPr>
        <w:name w:val="BCB5F8B0B3CC470E96660D827101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45D41-4AED-4599-AEAA-1E668B62913C}"/>
      </w:docPartPr>
      <w:docPartBody>
        <w:p w:rsidR="00A91F37" w:rsidRDefault="00000000">
          <w:pPr>
            <w:pStyle w:val="BCB5F8B0B3CC470E96660D82710136F7"/>
          </w:pPr>
          <w:r w:rsidRPr="00B359E4">
            <w:t>[Dates From]</w:t>
          </w:r>
        </w:p>
      </w:docPartBody>
    </w:docPart>
    <w:docPart>
      <w:docPartPr>
        <w:name w:val="C96BA92FEF624F4B866F2F9277B06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CB6FC-9E19-49ED-87E0-4017DB5281DD}"/>
      </w:docPartPr>
      <w:docPartBody>
        <w:p w:rsidR="00A91F37" w:rsidRDefault="00000000">
          <w:pPr>
            <w:pStyle w:val="C96BA92FEF624F4B866F2F9277B06D16"/>
          </w:pPr>
          <w:r w:rsidRPr="00B359E4">
            <w:t>[To]</w:t>
          </w:r>
        </w:p>
      </w:docPartBody>
    </w:docPart>
    <w:docPart>
      <w:docPartPr>
        <w:name w:val="077AC645704448CDAF6F5FEA4F12D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2996-D7E9-4B23-83B5-479AF2C0AF4E}"/>
      </w:docPartPr>
      <w:docPartBody>
        <w:p w:rsidR="00A91F37" w:rsidRDefault="00000000">
          <w:pPr>
            <w:pStyle w:val="077AC645704448CDAF6F5FEA4F12DD02"/>
          </w:pPr>
          <w:r w:rsidRPr="00B359E4">
            <w:t>[Dates From]</w:t>
          </w:r>
        </w:p>
      </w:docPartBody>
    </w:docPart>
    <w:docPart>
      <w:docPartPr>
        <w:name w:val="DFE46CB5819E4471841903C91BEE0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336D-418F-4C38-8A66-DA17C8AE4352}"/>
      </w:docPartPr>
      <w:docPartBody>
        <w:p w:rsidR="00A91F37" w:rsidRDefault="00000000">
          <w:pPr>
            <w:pStyle w:val="DFE46CB5819E4471841903C91BEE0C61"/>
          </w:pPr>
          <w:r w:rsidRPr="00B359E4">
            <w:t>[To]</w:t>
          </w:r>
        </w:p>
      </w:docPartBody>
    </w:docPart>
    <w:docPart>
      <w:docPartPr>
        <w:name w:val="4F9C2D9E028842F9ABDA25FFC23FC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1509-9AD2-4CA3-9E54-B54ED611E6E2}"/>
      </w:docPartPr>
      <w:docPartBody>
        <w:p w:rsidR="00A91F37" w:rsidRDefault="00000000">
          <w:pPr>
            <w:pStyle w:val="4F9C2D9E028842F9ABDA25FFC23FC104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403EE3AF0D5C4D0FB7CE06C22FA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D78AE-57BC-488E-AEAE-9512C9F3C4AD}"/>
      </w:docPartPr>
      <w:docPartBody>
        <w:p w:rsidR="00A91F37" w:rsidRDefault="00000000">
          <w:pPr>
            <w:pStyle w:val="403EE3AF0D5C4D0FB7CE06C22FA3A22E"/>
          </w:pPr>
          <w:r w:rsidRPr="00036450">
            <w:t>WORK EXPERIENCE</w:t>
          </w:r>
        </w:p>
      </w:docPartBody>
    </w:docPart>
    <w:docPart>
      <w:docPartPr>
        <w:name w:val="26C2A341DDD043FFBD90761CA5AF6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E481-6C3B-4EE8-95F0-8839DC088DD0}"/>
      </w:docPartPr>
      <w:docPartBody>
        <w:p w:rsidR="00A91F37" w:rsidRDefault="00000000">
          <w:pPr>
            <w:pStyle w:val="26C2A341DDD043FFBD90761CA5AF6E5A"/>
          </w:pPr>
          <w:r w:rsidRPr="00036450">
            <w:t>[Company Name]</w:t>
          </w:r>
        </w:p>
      </w:docPartBody>
    </w:docPart>
    <w:docPart>
      <w:docPartPr>
        <w:name w:val="D193C060848647668BC766D13E637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FF76-4A35-4EE3-B0DE-6B0020348790}"/>
      </w:docPartPr>
      <w:docPartBody>
        <w:p w:rsidR="00A91F37" w:rsidRDefault="00000000">
          <w:pPr>
            <w:pStyle w:val="D193C060848647668BC766D13E637717"/>
          </w:pPr>
          <w:r w:rsidRPr="00036450">
            <w:t>[Job Title]</w:t>
          </w:r>
        </w:p>
      </w:docPartBody>
    </w:docPart>
    <w:docPart>
      <w:docPartPr>
        <w:name w:val="7F3B747FCD9E4FCDB53152DC617A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BBC28-C702-4B53-B518-CC47A0D16971}"/>
      </w:docPartPr>
      <w:docPartBody>
        <w:p w:rsidR="00A91F37" w:rsidRDefault="00000000">
          <w:pPr>
            <w:pStyle w:val="7F3B747FCD9E4FCDB53152DC617A0079"/>
          </w:pPr>
          <w:r w:rsidRPr="00036450">
            <w:t>[Dates From]</w:t>
          </w:r>
        </w:p>
      </w:docPartBody>
    </w:docPart>
    <w:docPart>
      <w:docPartPr>
        <w:name w:val="2EC94BD40723434781C2728B55EC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55F3-0486-4D46-BB49-536A4224A19F}"/>
      </w:docPartPr>
      <w:docPartBody>
        <w:p w:rsidR="00A91F37" w:rsidRDefault="00000000">
          <w:pPr>
            <w:pStyle w:val="2EC94BD40723434781C2728B55EC7946"/>
          </w:pPr>
          <w:r w:rsidRPr="00036450">
            <w:t>[To]</w:t>
          </w:r>
        </w:p>
      </w:docPartBody>
    </w:docPart>
    <w:docPart>
      <w:docPartPr>
        <w:name w:val="9AD6F70613D84E0390FE8985064CA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C0F5-E54C-43A5-8B70-0F31D61C16E4}"/>
      </w:docPartPr>
      <w:docPartBody>
        <w:p w:rsidR="00A91F37" w:rsidRDefault="00000000">
          <w:pPr>
            <w:pStyle w:val="9AD6F70613D84E0390FE8985064CA623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0AD4F088FDEE43F8916E7D4BFF613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1CF1C-E454-45F4-8B17-73E68BBD4B90}"/>
      </w:docPartPr>
      <w:docPartBody>
        <w:p w:rsidR="00A91F37" w:rsidRDefault="00000000">
          <w:pPr>
            <w:pStyle w:val="0AD4F088FDEE43F8916E7D4BFF613EE8"/>
          </w:pPr>
          <w:r w:rsidRPr="004D3011">
            <w:t>[Company Name]</w:t>
          </w:r>
        </w:p>
      </w:docPartBody>
    </w:docPart>
    <w:docPart>
      <w:docPartPr>
        <w:name w:val="BF2437CB6C2644E58E5F7A978D681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54A08-8ECC-4FF8-82DB-9D23FCC0F4C7}"/>
      </w:docPartPr>
      <w:docPartBody>
        <w:p w:rsidR="00A91F37" w:rsidRDefault="00000000">
          <w:pPr>
            <w:pStyle w:val="BF2437CB6C2644E58E5F7A978D681C0B"/>
          </w:pPr>
          <w:r w:rsidRPr="004D3011">
            <w:t>[Job Title]</w:t>
          </w:r>
        </w:p>
      </w:docPartBody>
    </w:docPart>
    <w:docPart>
      <w:docPartPr>
        <w:name w:val="B1DA9127ABE546C1A9BAC90EA3323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17724-D796-4614-8A44-350807AA2B94}"/>
      </w:docPartPr>
      <w:docPartBody>
        <w:p w:rsidR="00A91F37" w:rsidRDefault="00000000">
          <w:pPr>
            <w:pStyle w:val="B1DA9127ABE546C1A9BAC90EA3323139"/>
          </w:pPr>
          <w:r w:rsidRPr="004D3011">
            <w:t>[Dates From]</w:t>
          </w:r>
        </w:p>
      </w:docPartBody>
    </w:docPart>
    <w:docPart>
      <w:docPartPr>
        <w:name w:val="EE5A44310B7D450390238E3520E1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05236-02E2-459E-ABDF-0FE0C23EBCC1}"/>
      </w:docPartPr>
      <w:docPartBody>
        <w:p w:rsidR="00A91F37" w:rsidRDefault="00000000">
          <w:pPr>
            <w:pStyle w:val="EE5A44310B7D450390238E3520E17AC2"/>
          </w:pPr>
          <w:r w:rsidRPr="004D3011">
            <w:t>[To]</w:t>
          </w:r>
        </w:p>
      </w:docPartBody>
    </w:docPart>
    <w:docPart>
      <w:docPartPr>
        <w:name w:val="6E604DE1276E471F9BB876256A7A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A05AD-32CB-4600-B127-2074093079FE}"/>
      </w:docPartPr>
      <w:docPartBody>
        <w:p w:rsidR="00A91F37" w:rsidRDefault="00000000">
          <w:pPr>
            <w:pStyle w:val="6E604DE1276E471F9BB876256A7A7410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9F0FC6427F6C4373866B0DD9CF654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4805-3BF6-4B1A-8796-F113B2B170DF}"/>
      </w:docPartPr>
      <w:docPartBody>
        <w:p w:rsidR="00A91F37" w:rsidRDefault="00000000">
          <w:pPr>
            <w:pStyle w:val="9F0FC6427F6C4373866B0DD9CF654E33"/>
          </w:pPr>
          <w:r w:rsidRPr="004D3011">
            <w:t>[Company Name]</w:t>
          </w:r>
        </w:p>
      </w:docPartBody>
    </w:docPart>
    <w:docPart>
      <w:docPartPr>
        <w:name w:val="97639BAE0A3C420C9FFC29FDD456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A04DA-88A3-454B-8FAE-E506F4DFEE02}"/>
      </w:docPartPr>
      <w:docPartBody>
        <w:p w:rsidR="00A91F37" w:rsidRDefault="00000000">
          <w:pPr>
            <w:pStyle w:val="97639BAE0A3C420C9FFC29FDD456D139"/>
          </w:pPr>
          <w:r w:rsidRPr="004D3011">
            <w:t>[Job Title]</w:t>
          </w:r>
        </w:p>
      </w:docPartBody>
    </w:docPart>
    <w:docPart>
      <w:docPartPr>
        <w:name w:val="081573FB01374C099798B03B87D2C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CF93-5553-4D25-9872-45FBA49F00C5}"/>
      </w:docPartPr>
      <w:docPartBody>
        <w:p w:rsidR="00A91F37" w:rsidRDefault="00000000">
          <w:pPr>
            <w:pStyle w:val="081573FB01374C099798B03B87D2C251"/>
          </w:pPr>
          <w:r w:rsidRPr="004D3011">
            <w:t>[Dates From]</w:t>
          </w:r>
        </w:p>
      </w:docPartBody>
    </w:docPart>
    <w:docPart>
      <w:docPartPr>
        <w:name w:val="ADAF19A4307B4EBFB414FE554262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29CC-7A6E-4363-827C-0D1C7A6E90DE}"/>
      </w:docPartPr>
      <w:docPartBody>
        <w:p w:rsidR="00A91F37" w:rsidRDefault="00000000">
          <w:pPr>
            <w:pStyle w:val="ADAF19A4307B4EBFB414FE5542629B09"/>
          </w:pPr>
          <w:r w:rsidRPr="004D3011">
            <w:t>[To]</w:t>
          </w:r>
        </w:p>
      </w:docPartBody>
    </w:docPart>
    <w:docPart>
      <w:docPartPr>
        <w:name w:val="800718C5CA204B05BF7463744D93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07BA4-8F58-42D1-8405-2FC67A492C7F}"/>
      </w:docPartPr>
      <w:docPartBody>
        <w:p w:rsidR="00A91F37" w:rsidRDefault="00000000">
          <w:pPr>
            <w:pStyle w:val="800718C5CA204B05BF7463744D93BD3C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1DCE04F065C1439C85ABC65536C4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65A90-655E-4660-A1B7-BE3EB3F56A69}"/>
      </w:docPartPr>
      <w:docPartBody>
        <w:p w:rsidR="00A91F37" w:rsidRDefault="00000000">
          <w:pPr>
            <w:pStyle w:val="1DCE04F065C1439C85ABC65536C488E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5"/>
    <w:rsid w:val="00056302"/>
    <w:rsid w:val="00266815"/>
    <w:rsid w:val="00435519"/>
    <w:rsid w:val="004439EB"/>
    <w:rsid w:val="004F0316"/>
    <w:rsid w:val="007E5678"/>
    <w:rsid w:val="00923F18"/>
    <w:rsid w:val="00A91F37"/>
    <w:rsid w:val="00B0344F"/>
    <w:rsid w:val="00BA1989"/>
    <w:rsid w:val="00DD6315"/>
    <w:rsid w:val="00E315D4"/>
    <w:rsid w:val="00F03158"/>
    <w:rsid w:val="00F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FFE78ACAFE4E48A4F166427AD4674C">
    <w:name w:val="F3FFE78ACAFE4E48A4F166427AD4674C"/>
  </w:style>
  <w:style w:type="paragraph" w:customStyle="1" w:styleId="DF3D639C65FC42979B3CE16CD21F10FE">
    <w:name w:val="DF3D639C65FC42979B3CE16CD21F10FE"/>
  </w:style>
  <w:style w:type="paragraph" w:customStyle="1" w:styleId="2399CB687C6F4755B2F844BE29ADE231">
    <w:name w:val="2399CB687C6F4755B2F844BE29ADE231"/>
  </w:style>
  <w:style w:type="paragraph" w:customStyle="1" w:styleId="235E1BC0B492411DBD474227309BD343">
    <w:name w:val="235E1BC0B492411DBD474227309BD343"/>
  </w:style>
  <w:style w:type="paragraph" w:customStyle="1" w:styleId="462B69A956784EA2B31F694D9633D986">
    <w:name w:val="462B69A956784EA2B31F694D9633D986"/>
  </w:style>
  <w:style w:type="paragraph" w:customStyle="1" w:styleId="0F5A0D70D9C24BAC8D7FD89F2F90F687">
    <w:name w:val="0F5A0D70D9C24BAC8D7FD89F2F90F687"/>
  </w:style>
  <w:style w:type="paragraph" w:customStyle="1" w:styleId="53DEC31BC35D45F8936947595193CC64">
    <w:name w:val="53DEC31BC35D45F8936947595193CC64"/>
  </w:style>
  <w:style w:type="paragraph" w:customStyle="1" w:styleId="27704D8DC5D942A08417130F6421F649">
    <w:name w:val="27704D8DC5D942A08417130F6421F649"/>
  </w:style>
  <w:style w:type="paragraph" w:customStyle="1" w:styleId="7D7F3ABD08164C2BAE5902E5A114DF1A">
    <w:name w:val="7D7F3ABD08164C2BAE5902E5A114DF1A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6DA4CC47573483295BAC2CEBECBC8B9">
    <w:name w:val="96DA4CC47573483295BAC2CEBECBC8B9"/>
  </w:style>
  <w:style w:type="paragraph" w:customStyle="1" w:styleId="AFB9A6BB88D14BBFB8E527140FBCF652">
    <w:name w:val="AFB9A6BB88D14BBFB8E527140FBCF652"/>
  </w:style>
  <w:style w:type="paragraph" w:customStyle="1" w:styleId="034B9CCBB07D4032BC22F6A931512A5E">
    <w:name w:val="034B9CCBB07D4032BC22F6A931512A5E"/>
  </w:style>
  <w:style w:type="paragraph" w:customStyle="1" w:styleId="BCB5F8B0B3CC470E96660D82710136F7">
    <w:name w:val="BCB5F8B0B3CC470E96660D82710136F7"/>
  </w:style>
  <w:style w:type="paragraph" w:customStyle="1" w:styleId="C96BA92FEF624F4B866F2F9277B06D16">
    <w:name w:val="C96BA92FEF624F4B866F2F9277B06D16"/>
  </w:style>
  <w:style w:type="paragraph" w:customStyle="1" w:styleId="077AC645704448CDAF6F5FEA4F12DD02">
    <w:name w:val="077AC645704448CDAF6F5FEA4F12DD02"/>
  </w:style>
  <w:style w:type="paragraph" w:customStyle="1" w:styleId="DFE46CB5819E4471841903C91BEE0C61">
    <w:name w:val="DFE46CB5819E4471841903C91BEE0C61"/>
  </w:style>
  <w:style w:type="paragraph" w:customStyle="1" w:styleId="4F9C2D9E028842F9ABDA25FFC23FC104">
    <w:name w:val="4F9C2D9E028842F9ABDA25FFC23FC104"/>
  </w:style>
  <w:style w:type="paragraph" w:customStyle="1" w:styleId="403EE3AF0D5C4D0FB7CE06C22FA3A22E">
    <w:name w:val="403EE3AF0D5C4D0FB7CE06C22FA3A22E"/>
  </w:style>
  <w:style w:type="paragraph" w:customStyle="1" w:styleId="26C2A341DDD043FFBD90761CA5AF6E5A">
    <w:name w:val="26C2A341DDD043FFBD90761CA5AF6E5A"/>
  </w:style>
  <w:style w:type="paragraph" w:customStyle="1" w:styleId="D193C060848647668BC766D13E637717">
    <w:name w:val="D193C060848647668BC766D13E637717"/>
  </w:style>
  <w:style w:type="paragraph" w:customStyle="1" w:styleId="7F3B747FCD9E4FCDB53152DC617A0079">
    <w:name w:val="7F3B747FCD9E4FCDB53152DC617A0079"/>
  </w:style>
  <w:style w:type="paragraph" w:customStyle="1" w:styleId="2EC94BD40723434781C2728B55EC7946">
    <w:name w:val="2EC94BD40723434781C2728B55EC7946"/>
  </w:style>
  <w:style w:type="paragraph" w:customStyle="1" w:styleId="9AD6F70613D84E0390FE8985064CA623">
    <w:name w:val="9AD6F70613D84E0390FE8985064CA623"/>
  </w:style>
  <w:style w:type="paragraph" w:customStyle="1" w:styleId="0AD4F088FDEE43F8916E7D4BFF613EE8">
    <w:name w:val="0AD4F088FDEE43F8916E7D4BFF613EE8"/>
  </w:style>
  <w:style w:type="paragraph" w:customStyle="1" w:styleId="BF2437CB6C2644E58E5F7A978D681C0B">
    <w:name w:val="BF2437CB6C2644E58E5F7A978D681C0B"/>
  </w:style>
  <w:style w:type="paragraph" w:customStyle="1" w:styleId="B1DA9127ABE546C1A9BAC90EA3323139">
    <w:name w:val="B1DA9127ABE546C1A9BAC90EA3323139"/>
  </w:style>
  <w:style w:type="paragraph" w:customStyle="1" w:styleId="EE5A44310B7D450390238E3520E17AC2">
    <w:name w:val="EE5A44310B7D450390238E3520E17AC2"/>
  </w:style>
  <w:style w:type="paragraph" w:customStyle="1" w:styleId="6E604DE1276E471F9BB876256A7A7410">
    <w:name w:val="6E604DE1276E471F9BB876256A7A7410"/>
  </w:style>
  <w:style w:type="paragraph" w:customStyle="1" w:styleId="9F0FC6427F6C4373866B0DD9CF654E33">
    <w:name w:val="9F0FC6427F6C4373866B0DD9CF654E33"/>
  </w:style>
  <w:style w:type="paragraph" w:customStyle="1" w:styleId="97639BAE0A3C420C9FFC29FDD456D139">
    <w:name w:val="97639BAE0A3C420C9FFC29FDD456D139"/>
  </w:style>
  <w:style w:type="paragraph" w:customStyle="1" w:styleId="081573FB01374C099798B03B87D2C251">
    <w:name w:val="081573FB01374C099798B03B87D2C251"/>
  </w:style>
  <w:style w:type="paragraph" w:customStyle="1" w:styleId="ADAF19A4307B4EBFB414FE5542629B09">
    <w:name w:val="ADAF19A4307B4EBFB414FE5542629B09"/>
  </w:style>
  <w:style w:type="paragraph" w:customStyle="1" w:styleId="800718C5CA204B05BF7463744D93BD3C">
    <w:name w:val="800718C5CA204B05BF7463744D93BD3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1DCE04F065C1439C85ABC65536C488E2">
    <w:name w:val="1DCE04F065C1439C85ABC65536C48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{BACDA1AC-D880-4DBD-B4F2-FFE5157BEB19}tf00546271_win32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2025-01-31T02:10:00Z</dcterms:created>
  <dcterms:modified xsi:type="dcterms:W3CDTF">2025-02-05T01:20:00Z</dcterms:modified>
</cp:coreProperties>
</file>